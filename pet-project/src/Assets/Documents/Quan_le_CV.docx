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985" w14:textId="61D65A07" w:rsidR="00816216" w:rsidRDefault="00405E43" w:rsidP="00141A4C">
      <w:pPr>
        <w:pStyle w:val="Title"/>
      </w:pPr>
      <w:r>
        <w:t>Quan Le</w:t>
      </w:r>
    </w:p>
    <w:p w14:paraId="37EA43D3" w14:textId="7C7098A9" w:rsidR="00141A4C" w:rsidRDefault="00F76E55" w:rsidP="00F76E55">
      <w:pPr>
        <w:jc w:val="center"/>
      </w:pPr>
      <w:r>
        <w:t>Highbury, Wellington</w:t>
      </w:r>
      <w:r w:rsidR="00141A4C">
        <w:t> | </w:t>
      </w:r>
      <w:r w:rsidR="00405E43">
        <w:t>Mobile: 021 052 4016</w:t>
      </w:r>
      <w:r w:rsidR="00141A4C">
        <w:t> | </w:t>
      </w:r>
      <w:r w:rsidR="00405E43">
        <w:t>quanlenz1998@gmail.com</w:t>
      </w:r>
    </w:p>
    <w:bookmarkStart w:id="0" w:name="_Hlk9883500"/>
    <w:p w14:paraId="3138CDB2" w14:textId="77777777" w:rsidR="006270A9" w:rsidRDefault="00F30767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3EDA34809D8642D6A240A3A18753C8E1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bookmarkEnd w:id="0"/>
    <w:p w14:paraId="7432E4F9" w14:textId="6AF2F896" w:rsidR="005E38EC" w:rsidRDefault="005E38EC">
      <w:r>
        <w:t xml:space="preserve">I am a Victoria University of Wellington graduate who has recently completed studies in a bachelor’s degree in Computer Science. I am enthusiastic about </w:t>
      </w:r>
      <w:r w:rsidR="00DD7086">
        <w:t>utilizing my developer and interpersonal skills and in a Software Developer role or similar</w:t>
      </w:r>
      <w:r w:rsidR="00C3044F">
        <w:t>,</w:t>
      </w:r>
      <w:r w:rsidR="00DD7086">
        <w:t xml:space="preserve"> to help me further develop these skills in the tech field, </w:t>
      </w:r>
      <w:r w:rsidR="00C3044F">
        <w:t>along with enhancing my experience in a practical and professional environment.</w:t>
      </w:r>
    </w:p>
    <w:sdt>
      <w:sdtPr>
        <w:alias w:val="Education:"/>
        <w:tag w:val="Education:"/>
        <w:id w:val="807127995"/>
        <w:placeholder>
          <w:docPart w:val="6A46BF21E17C4AB7BF9CBC45A4593B46"/>
        </w:placeholder>
        <w:temporary/>
        <w:showingPlcHdr/>
        <w15:appearance w15:val="hidden"/>
      </w:sdtPr>
      <w:sdtEndPr/>
      <w:sdtContent>
        <w:p w14:paraId="5B078F6D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C163445" w14:textId="4C049C65" w:rsidR="006270A9" w:rsidRDefault="00B0558A">
      <w:pPr>
        <w:pStyle w:val="Heading2"/>
      </w:pPr>
      <w:r>
        <w:rPr>
          <w:rFonts w:ascii="Georgia" w:hAnsi="Georgia"/>
          <w:kern w:val="18"/>
          <w:sz w:val="20"/>
          <w:szCs w:val="22"/>
        </w:rPr>
        <w:t xml:space="preserve">Bachelor of Science </w:t>
      </w:r>
      <w:r w:rsidR="009D5933">
        <w:t>| </w:t>
      </w:r>
      <w:r w:rsidR="00405E43">
        <w:t>2016</w:t>
      </w:r>
      <w:r>
        <w:t>-2018</w:t>
      </w:r>
      <w:r w:rsidR="009D5933">
        <w:t> | </w:t>
      </w:r>
      <w:r w:rsidR="00405E43">
        <w:t>Victoria University of wellington</w:t>
      </w:r>
    </w:p>
    <w:p w14:paraId="0AE01595" w14:textId="35B77430" w:rsidR="006270A9" w:rsidRPr="00B0558A" w:rsidRDefault="009D5933" w:rsidP="001B29CF">
      <w:pPr>
        <w:pStyle w:val="ListBullet"/>
      </w:pPr>
      <w:r>
        <w:t xml:space="preserve">Major: </w:t>
      </w:r>
      <w:r w:rsidR="00B0558A">
        <w:rPr>
          <w:rFonts w:ascii="Georgia" w:hAnsi="Georgia"/>
          <w:kern w:val="18"/>
          <w:sz w:val="20"/>
        </w:rPr>
        <w:t>Computer Science</w:t>
      </w:r>
    </w:p>
    <w:p w14:paraId="59F115CD" w14:textId="203A3B75" w:rsidR="00B0558A" w:rsidRDefault="00B0558A" w:rsidP="00B0558A">
      <w:pPr>
        <w:pStyle w:val="ListBullet"/>
      </w:pPr>
      <w:r w:rsidRPr="00C735FD">
        <w:t>Grade Average</w:t>
      </w:r>
      <w:r>
        <w:t>:</w:t>
      </w:r>
      <w:r w:rsidRPr="00C735FD">
        <w:t xml:space="preserve"> </w:t>
      </w:r>
      <w:r w:rsidR="00FE19EA">
        <w:t>B+</w:t>
      </w:r>
      <w:r w:rsidRPr="00C735FD">
        <w:t xml:space="preserve"> Level</w:t>
      </w:r>
    </w:p>
    <w:p w14:paraId="51A8B8CA" w14:textId="22AF28F0" w:rsidR="006270A9" w:rsidRDefault="009D5933" w:rsidP="001B29CF">
      <w:pPr>
        <w:pStyle w:val="ListBullet"/>
      </w:pPr>
      <w:r>
        <w:t xml:space="preserve">Related coursework: </w:t>
      </w:r>
      <w:r w:rsidR="00405E43">
        <w:t xml:space="preserve">Use of </w:t>
      </w:r>
      <w:r w:rsidR="00C3044F">
        <w:t xml:space="preserve">software </w:t>
      </w:r>
      <w:r w:rsidR="00405E43">
        <w:t>engineering principles</w:t>
      </w:r>
      <w:r w:rsidR="00B0558A">
        <w:t>, theories and design, along with</w:t>
      </w:r>
      <w:r w:rsidR="00405E43">
        <w:t xml:space="preserve"> programming languages </w:t>
      </w:r>
      <w:r w:rsidR="00B0558A">
        <w:t>to develop software.</w:t>
      </w:r>
    </w:p>
    <w:p w14:paraId="50C5F80C" w14:textId="77777777" w:rsidR="006270A9" w:rsidRDefault="00405E43">
      <w:pPr>
        <w:pStyle w:val="Heading2"/>
      </w:pPr>
      <w:r>
        <w:t>Wellington College</w:t>
      </w:r>
      <w:r w:rsidR="009D5933">
        <w:t> | </w:t>
      </w:r>
      <w:r>
        <w:t>2013-2016 </w:t>
      </w:r>
    </w:p>
    <w:p w14:paraId="55C9B5F5" w14:textId="77777777" w:rsidR="006270A9" w:rsidRDefault="009D5933">
      <w:pPr>
        <w:pStyle w:val="ListBullet"/>
      </w:pPr>
      <w:r>
        <w:t xml:space="preserve">Related coursework: </w:t>
      </w:r>
      <w:r w:rsidR="00866FF3">
        <w:t xml:space="preserve">Math, Physics, Chemistry, </w:t>
      </w:r>
      <w:r w:rsidR="00405E43">
        <w:t>Accounting, Web Design, Digital Technologies</w:t>
      </w:r>
    </w:p>
    <w:p w14:paraId="36564A6D" w14:textId="3120F4A9" w:rsidR="00E235B9" w:rsidRDefault="00E235B9">
      <w:pPr>
        <w:pStyle w:val="ListBullet"/>
      </w:pPr>
      <w:r>
        <w:t>Year 13 Endorsement of Excellence</w:t>
      </w:r>
      <w:r w:rsidR="00132908">
        <w:t>, Year 12 Endorsement of Merit</w:t>
      </w:r>
    </w:p>
    <w:sdt>
      <w:sdtPr>
        <w:alias w:val="Skills &amp; Abilities:"/>
        <w:tag w:val="Skills &amp; Abilities:"/>
        <w:id w:val="458624136"/>
        <w:placeholder>
          <w:docPart w:val="B7BAE022C4424D37A119D8040C93201B"/>
        </w:placeholder>
        <w:temporary/>
        <w:showingPlcHdr/>
        <w15:appearance w15:val="hidden"/>
      </w:sdtPr>
      <w:sdtEndPr/>
      <w:sdtContent>
        <w:p w14:paraId="277209F2" w14:textId="6E534A65" w:rsidR="006270A9" w:rsidRDefault="009D5933" w:rsidP="00E235B9">
          <w:pPr>
            <w:pStyle w:val="Heading1"/>
          </w:pPr>
          <w:r>
            <w:t>Skills &amp; Abilities</w:t>
          </w:r>
        </w:p>
      </w:sdtContent>
    </w:sdt>
    <w:p w14:paraId="2AF171F6" w14:textId="0BADC0B0" w:rsidR="00642697" w:rsidRPr="00642697" w:rsidRDefault="00642697" w:rsidP="00642697">
      <w:pPr>
        <w:pStyle w:val="Heading3"/>
      </w:pPr>
      <w:r>
        <w:t>Programming Languages</w:t>
      </w:r>
    </w:p>
    <w:p w14:paraId="1B5D7195" w14:textId="32F567D4" w:rsidR="00642697" w:rsidRDefault="00642697" w:rsidP="00642697">
      <w:r w:rsidRPr="00642697">
        <w:t>JavaScript, NodeJS, SQL,</w:t>
      </w:r>
      <w:r w:rsidR="00C86ECE" w:rsidRPr="00C86ECE">
        <w:t xml:space="preserve"> </w:t>
      </w:r>
      <w:r w:rsidR="00C86ECE" w:rsidRPr="00642697">
        <w:t>Java, C, HTML, CSS</w:t>
      </w:r>
      <w:r w:rsidR="00C86ECE">
        <w:t>, JSX,</w:t>
      </w:r>
      <w:r w:rsidRPr="00642697">
        <w:t xml:space="preserve"> C Sharp, Typescript</w:t>
      </w:r>
      <w:r w:rsidR="00AC77E8">
        <w:t>, Swift</w:t>
      </w:r>
      <w:bookmarkStart w:id="1" w:name="_GoBack"/>
      <w:bookmarkEnd w:id="1"/>
      <w:r w:rsidRPr="00642697">
        <w:t>.</w:t>
      </w:r>
    </w:p>
    <w:p w14:paraId="0B4B35F6" w14:textId="787A566E" w:rsidR="005B5617" w:rsidRDefault="00642697" w:rsidP="005B5617">
      <w:pPr>
        <w:pStyle w:val="Heading3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t>Tools</w:t>
      </w:r>
      <w:r w:rsidR="005B5617">
        <w:br/>
      </w:r>
      <w:r w:rsidR="00C86EC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React,</w:t>
      </w:r>
      <w:r w:rsidR="00377634" w:rsidRPr="00377634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</w:t>
      </w:r>
      <w:r w:rsidR="00377634" w:rsidRPr="005B5617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Angular JS, Ionic, React Native</w:t>
      </w:r>
      <w:r w:rsidR="00377634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, </w:t>
      </w:r>
      <w:r w:rsidR="00C86EC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Amazon</w:t>
      </w:r>
      <w:r w:rsidR="00CB274B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Web Services</w:t>
      </w:r>
      <w:r w:rsidR="00377634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,</w:t>
      </w:r>
      <w:r w:rsidR="00377634" w:rsidRPr="00377634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</w:t>
      </w:r>
      <w:r w:rsidR="00377634" w:rsidRPr="005B5617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Gradle</w:t>
      </w:r>
      <w:r w:rsidR="00C86EC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, </w:t>
      </w:r>
      <w:r w:rsidR="00377634" w:rsidRPr="005B5617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Google Firebase, Heroku</w:t>
      </w:r>
      <w:r w:rsidR="00377634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,</w:t>
      </w:r>
      <w:r w:rsidR="00377634" w:rsidRPr="005B5617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</w:t>
      </w:r>
      <w:r w:rsidR="005B5617" w:rsidRPr="005B5617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PostgreSQL, Microsoft Office suite, Windows</w:t>
      </w:r>
      <w:r w:rsidR="00D82CAC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Active Directory</w:t>
      </w:r>
      <w:r w:rsidR="005B5617" w:rsidRPr="005B5617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, Git</w:t>
      </w:r>
      <w:r w:rsidR="00E91BC9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&amp; GitHub</w:t>
      </w:r>
      <w:r w:rsidR="005B5617" w:rsidRPr="005B5617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, Unity3D,</w:t>
      </w:r>
      <w:r w:rsidR="00377634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</w:t>
      </w:r>
      <w:r w:rsidR="008D6E7C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Tosca Test Suite</w:t>
      </w:r>
      <w:r w:rsidR="00A11B11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, XCode</w:t>
      </w:r>
      <w:r w:rsidR="005B5617" w:rsidRPr="005B5617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.</w:t>
      </w:r>
    </w:p>
    <w:p w14:paraId="226DE421" w14:textId="1E34B7E7" w:rsidR="005B5617" w:rsidRDefault="005B5617" w:rsidP="005B5617">
      <w:pPr>
        <w:pStyle w:val="Heading3"/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br/>
      </w:r>
      <w:r>
        <w:t>Industry Knowledge</w:t>
      </w:r>
    </w:p>
    <w:p w14:paraId="677FD29C" w14:textId="5FA41B7C" w:rsidR="005B5617" w:rsidRDefault="005B5617" w:rsidP="005B5617">
      <w:r w:rsidRPr="005B5617">
        <w:t xml:space="preserve">Data Structures and Algorithms, </w:t>
      </w:r>
      <w:r w:rsidR="00C86ECE">
        <w:t>REST</w:t>
      </w:r>
      <w:r w:rsidR="00E91BC9">
        <w:t>ful</w:t>
      </w:r>
      <w:r w:rsidR="00C86ECE">
        <w:t xml:space="preserve"> API, </w:t>
      </w:r>
      <w:r w:rsidR="00E91BC9">
        <w:t xml:space="preserve">Web development Frameworks, Cloud Platforms, </w:t>
      </w:r>
      <w:r w:rsidRPr="005B5617">
        <w:t>Artificial Intelligence</w:t>
      </w:r>
      <w:r w:rsidR="00C86ECE">
        <w:t xml:space="preserve"> and</w:t>
      </w:r>
      <w:r w:rsidRPr="005B5617">
        <w:t xml:space="preserve"> </w:t>
      </w:r>
      <w:r w:rsidR="008D6E7C">
        <w:t xml:space="preserve">Machine Learning, </w:t>
      </w:r>
      <w:r w:rsidRPr="005B5617">
        <w:t>Software Development Life Cycle, Agile</w:t>
      </w:r>
      <w:r w:rsidR="00C86ECE">
        <w:t xml:space="preserve"> and DevOps</w:t>
      </w:r>
      <w:r w:rsidRPr="005B5617">
        <w:t>, Project Management, Game Design, Software Testing</w:t>
      </w:r>
      <w:r w:rsidR="00E474DA">
        <w:t xml:space="preserve"> and Automation</w:t>
      </w:r>
      <w:r w:rsidR="008D6E7C">
        <w:t>, UX Design, Full-Stack Development</w:t>
      </w:r>
      <w:r w:rsidR="00E91BC9">
        <w:t>,</w:t>
      </w:r>
      <w:r w:rsidR="00E91BC9" w:rsidRPr="00E91BC9">
        <w:t xml:space="preserve"> </w:t>
      </w:r>
      <w:r w:rsidR="00E91BC9" w:rsidRPr="005B5617">
        <w:t>Databases</w:t>
      </w:r>
      <w:r w:rsidRPr="005B5617">
        <w:t>.</w:t>
      </w:r>
    </w:p>
    <w:p w14:paraId="3F7E2D53" w14:textId="2097AE04" w:rsidR="005B5617" w:rsidRDefault="005B5617" w:rsidP="005B5617">
      <w:pPr>
        <w:pStyle w:val="Heading3"/>
      </w:pPr>
      <w:r>
        <w:t>Other transferable skills</w:t>
      </w:r>
    </w:p>
    <w:p w14:paraId="427BBB82" w14:textId="43222599" w:rsidR="005B5617" w:rsidRDefault="00E77A60" w:rsidP="005B5617">
      <w:pPr>
        <w:pStyle w:val="ListBullet"/>
      </w:pPr>
      <w:bookmarkStart w:id="2" w:name="_Hlk530436600"/>
      <w:r>
        <w:t xml:space="preserve">Assembly and disassembly of </w:t>
      </w:r>
      <w:r w:rsidR="005B5617">
        <w:t xml:space="preserve">a desktop PC </w:t>
      </w:r>
      <w:r w:rsidR="00C3044F">
        <w:t>and other consumer hardware.</w:t>
      </w:r>
    </w:p>
    <w:p w14:paraId="2AAF4AC3" w14:textId="10093FD8" w:rsidR="00E77A60" w:rsidRDefault="00E77A60" w:rsidP="00546FD7">
      <w:pPr>
        <w:pStyle w:val="ListBullet"/>
      </w:pPr>
      <w:r>
        <w:t xml:space="preserve">A team-player </w:t>
      </w:r>
      <w:r w:rsidR="00C3044F">
        <w:t>who can efficiently perform cooperative tasks and communicate efficiently in a high-pressure team environment.</w:t>
      </w:r>
    </w:p>
    <w:p w14:paraId="7193E030" w14:textId="5F8D2426" w:rsidR="00C3044F" w:rsidRDefault="00C3044F" w:rsidP="00546FD7">
      <w:pPr>
        <w:pStyle w:val="ListBullet"/>
      </w:pPr>
      <w:r>
        <w:t xml:space="preserve">An experienced </w:t>
      </w:r>
      <w:r w:rsidR="00D3497E">
        <w:t>leader who is capable of delegating responsibilities and mentor lesser experienced members of staff.</w:t>
      </w:r>
    </w:p>
    <w:p w14:paraId="44B09FDE" w14:textId="218EAEA0" w:rsidR="00D3497E" w:rsidRDefault="00D3497E" w:rsidP="00546FD7">
      <w:pPr>
        <w:pStyle w:val="ListBullet"/>
      </w:pPr>
      <w:r>
        <w:t>A level-headed problem-solver that can execute tasks in a strategic and innovative manner.</w:t>
      </w:r>
    </w:p>
    <w:p w14:paraId="376A3CEC" w14:textId="1CE116C1" w:rsidR="005B5617" w:rsidRDefault="00E77A60" w:rsidP="005B5617">
      <w:pPr>
        <w:pStyle w:val="ListBullet"/>
      </w:pPr>
      <w:r>
        <w:t>Strong interpersonal and customer-service skills, both verbally and written.</w:t>
      </w:r>
    </w:p>
    <w:bookmarkEnd w:id="2"/>
    <w:p w14:paraId="027EE4E4" w14:textId="256AD2D5" w:rsidR="006270A9" w:rsidRDefault="00F30767">
      <w:pPr>
        <w:pStyle w:val="Heading1"/>
      </w:pPr>
      <w:sdt>
        <w:sdtPr>
          <w:alias w:val="Experience:"/>
          <w:tag w:val="Experience:"/>
          <w:id w:val="171684534"/>
          <w:placeholder>
            <w:docPart w:val="4BDE549E33AD4FC98A40DC48EA02416C"/>
          </w:placeholder>
          <w:temporary/>
          <w:showingPlcHdr/>
          <w15:appearance w15:val="hidden"/>
        </w:sdtPr>
        <w:sdtEndPr/>
        <w:sdtContent>
          <w:r w:rsidR="009D5933">
            <w:t>Experience</w:t>
          </w:r>
        </w:sdtContent>
      </w:sdt>
    </w:p>
    <w:p w14:paraId="1D05F134" w14:textId="77777777" w:rsidR="00D804F4" w:rsidRDefault="00D804F4" w:rsidP="00D804F4">
      <w:pPr>
        <w:pStyle w:val="Heading2"/>
      </w:pPr>
      <w:r w:rsidRPr="00B0558A">
        <w:t xml:space="preserve">Waiter &amp; Barista </w:t>
      </w:r>
      <w:r>
        <w:t>| </w:t>
      </w:r>
      <w:r w:rsidRPr="00B0558A">
        <w:t xml:space="preserve">Where’s Charlie </w:t>
      </w:r>
      <w:r>
        <w:t>| </w:t>
      </w:r>
      <w:r w:rsidRPr="00B0558A">
        <w:t>July 2018 – Present</w:t>
      </w:r>
    </w:p>
    <w:p w14:paraId="1AD94A59" w14:textId="17A4F950" w:rsidR="00D804F4" w:rsidRDefault="00D804F4" w:rsidP="00D804F4">
      <w:pPr>
        <w:pStyle w:val="ListBullet"/>
      </w:pPr>
      <w:r>
        <w:t xml:space="preserve">Responsibilities: </w:t>
      </w:r>
      <w:r w:rsidR="00E77A60">
        <w:t>Providing</w:t>
      </w:r>
      <w:r w:rsidRPr="00B0558A">
        <w:t xml:space="preserve"> customer</w:t>
      </w:r>
      <w:r w:rsidR="00E77A60">
        <w:t xml:space="preserve"> services</w:t>
      </w:r>
      <w:r w:rsidRPr="00B0558A">
        <w:t xml:space="preserve">, </w:t>
      </w:r>
      <w:r w:rsidR="00E77A60">
        <w:t>handling financial transactions</w:t>
      </w:r>
      <w:r w:rsidRPr="00B0558A">
        <w:t xml:space="preserve"> and payments</w:t>
      </w:r>
      <w:r>
        <w:t>,</w:t>
      </w:r>
      <w:r w:rsidRPr="00B0558A">
        <w:t xml:space="preserve"> stock</w:t>
      </w:r>
      <w:r w:rsidR="00E77A60">
        <w:t xml:space="preserve"> taking</w:t>
      </w:r>
      <w:r w:rsidRPr="00B0558A">
        <w:t xml:space="preserve">, schedule dining reservations, making beverages </w:t>
      </w:r>
      <w:r>
        <w:t>and coffees</w:t>
      </w:r>
      <w:r w:rsidR="00C3044F">
        <w:t>, mentoring new staff-members.</w:t>
      </w:r>
    </w:p>
    <w:p w14:paraId="444B438A" w14:textId="3126D60B" w:rsidR="008E45B2" w:rsidRDefault="008E45B2" w:rsidP="008B1FB9">
      <w:pPr>
        <w:pStyle w:val="Heading2"/>
      </w:pPr>
      <w:r w:rsidRPr="00642697">
        <w:t xml:space="preserve">Junior Software Developer </w:t>
      </w:r>
      <w:r>
        <w:t>| </w:t>
      </w:r>
      <w:bookmarkStart w:id="3" w:name="_Hlk7089891"/>
      <w:r w:rsidRPr="00642697">
        <w:t>TwentyTwo Property Advisers</w:t>
      </w:r>
      <w:r>
        <w:t xml:space="preserve"> </w:t>
      </w:r>
      <w:bookmarkEnd w:id="3"/>
      <w:r>
        <w:t>| </w:t>
      </w:r>
      <w:r w:rsidRPr="00642697">
        <w:t>Mar</w:t>
      </w:r>
      <w:r>
        <w:t>ch</w:t>
      </w:r>
      <w:r w:rsidRPr="00642697">
        <w:t xml:space="preserve"> 2018 </w:t>
      </w:r>
      <w:r>
        <w:t>–</w:t>
      </w:r>
      <w:r w:rsidRPr="00642697">
        <w:t xml:space="preserve"> </w:t>
      </w:r>
      <w:r>
        <w:t>november 2018</w:t>
      </w:r>
      <w:bookmarkStart w:id="4" w:name="_Hlk7089941"/>
    </w:p>
    <w:bookmarkEnd w:id="4"/>
    <w:p w14:paraId="0F67771B" w14:textId="6EB5E96B" w:rsidR="008E45B2" w:rsidRDefault="008E45B2" w:rsidP="00D804F4">
      <w:pPr>
        <w:pStyle w:val="ListBullet"/>
      </w:pPr>
      <w:r>
        <w:t xml:space="preserve">Responsibilities: </w:t>
      </w:r>
      <w:bookmarkStart w:id="5" w:name="_Hlk9887457"/>
      <w:r w:rsidR="001B21A6">
        <w:t>Took part</w:t>
      </w:r>
      <w:r>
        <w:t xml:space="preserve"> </w:t>
      </w:r>
      <w:bookmarkEnd w:id="5"/>
      <w:r>
        <w:t>in a full-stack development role using NodeJS, PostgreSQL, Angular, Swift and deployed on the Heroku cloud platform as part of a year-long university project in collaboration with real external clients. Git and the Agile framework were also used to aid in project management.</w:t>
      </w:r>
    </w:p>
    <w:p w14:paraId="591FADF5" w14:textId="1C0D1CF3" w:rsidR="006270A9" w:rsidRDefault="00405E43">
      <w:pPr>
        <w:pStyle w:val="Heading2"/>
      </w:pPr>
      <w:r>
        <w:t>KitchenHand</w:t>
      </w:r>
      <w:r w:rsidR="009D5933">
        <w:t> | </w:t>
      </w:r>
      <w:r>
        <w:t>Mac’s BrewBar</w:t>
      </w:r>
      <w:r w:rsidR="009D5933">
        <w:t> | </w:t>
      </w:r>
      <w:r w:rsidR="00B0558A">
        <w:t xml:space="preserve">january </w:t>
      </w:r>
      <w:r>
        <w:t xml:space="preserve">2016 </w:t>
      </w:r>
      <w:r w:rsidR="00B0558A">
        <w:t>–</w:t>
      </w:r>
      <w:r>
        <w:t xml:space="preserve"> </w:t>
      </w:r>
      <w:r w:rsidR="00B0558A">
        <w:t>july 2018</w:t>
      </w:r>
    </w:p>
    <w:p w14:paraId="2F617383" w14:textId="695D818D" w:rsidR="006270A9" w:rsidRDefault="00405E43">
      <w:pPr>
        <w:pStyle w:val="ListBullet"/>
      </w:pPr>
      <w:r>
        <w:t>Responsibilities: Maintaining workflow within the kitchen environment</w:t>
      </w:r>
      <w:r w:rsidR="00E77A60">
        <w:t>,</w:t>
      </w:r>
      <w:r>
        <w:t xml:space="preserve"> assisting with food preparation</w:t>
      </w:r>
      <w:r w:rsidR="00C3044F">
        <w:t>, mentoring new staff-members.</w:t>
      </w:r>
    </w:p>
    <w:p w14:paraId="03B035CD" w14:textId="1A0CB92A" w:rsidR="00E31E4F" w:rsidRPr="00E31E4F" w:rsidRDefault="00405E43" w:rsidP="00E31E4F">
      <w:pPr>
        <w:pStyle w:val="Heading2"/>
      </w:pPr>
      <w:bookmarkStart w:id="6" w:name="_Hlk530436865"/>
      <w:r>
        <w:t>Grocery Assistant</w:t>
      </w:r>
      <w:r w:rsidR="009D5933">
        <w:t> </w:t>
      </w:r>
      <w:bookmarkEnd w:id="6"/>
      <w:r w:rsidR="009D5933">
        <w:t>| </w:t>
      </w:r>
      <w:bookmarkStart w:id="7" w:name="_Hlk530436876"/>
      <w:r>
        <w:t xml:space="preserve">NEw </w:t>
      </w:r>
      <w:r w:rsidR="007335C4">
        <w:t>WORLD</w:t>
      </w:r>
      <w:bookmarkEnd w:id="7"/>
      <w:r w:rsidR="007335C4">
        <w:t> |</w:t>
      </w:r>
      <w:r w:rsidR="00B0558A">
        <w:t xml:space="preserve"> November </w:t>
      </w:r>
      <w:r w:rsidR="00171F04">
        <w:t>2014</w:t>
      </w:r>
      <w:r w:rsidR="00B0558A">
        <w:t xml:space="preserve"> – January 201</w:t>
      </w:r>
      <w:r w:rsidR="00171F04">
        <w:t>5</w:t>
      </w:r>
    </w:p>
    <w:p w14:paraId="249A2AD9" w14:textId="7083B879" w:rsidR="00E31E4F" w:rsidRDefault="001C1F42" w:rsidP="00E31E4F">
      <w:pPr>
        <w:pStyle w:val="ListBullet"/>
      </w:pPr>
      <w:r>
        <w:t>Responsibilities:</w:t>
      </w:r>
      <w:r w:rsidR="00790C7F">
        <w:t xml:space="preserve"> </w:t>
      </w:r>
      <w:bookmarkStart w:id="8" w:name="_Hlk530436898"/>
      <w:r w:rsidR="00790C7F">
        <w:t>Managing</w:t>
      </w:r>
      <w:r w:rsidR="00405E43">
        <w:t xml:space="preserve"> and handling stock within a retail environment, </w:t>
      </w:r>
      <w:r w:rsidR="00E82872">
        <w:t>providing customer support</w:t>
      </w:r>
    </w:p>
    <w:p w14:paraId="6EFA8F81" w14:textId="0848FDE9" w:rsidR="00E31E4F" w:rsidRDefault="00E31E4F" w:rsidP="00E31E4F">
      <w:pPr>
        <w:pStyle w:val="Heading1"/>
      </w:pPr>
      <w:r>
        <w:t>Personal</w:t>
      </w:r>
    </w:p>
    <w:p w14:paraId="2A844075" w14:textId="6BF678F3" w:rsidR="00E31E4F" w:rsidRDefault="00E31E4F" w:rsidP="00E31E4F">
      <w:pPr>
        <w:pStyle w:val="ListBullet"/>
      </w:pPr>
      <w:r>
        <w:t>Fluent speaker in English and Vietnamese.</w:t>
      </w:r>
    </w:p>
    <w:p w14:paraId="698AFB96" w14:textId="697E7CD8" w:rsidR="00E31E4F" w:rsidRDefault="00E31E4F" w:rsidP="00E31E4F">
      <w:pPr>
        <w:pStyle w:val="ListBullet"/>
      </w:pPr>
      <w:r>
        <w:t>Member of the International Students Association (Wellington College 2014-2015)</w:t>
      </w:r>
    </w:p>
    <w:p w14:paraId="348859D0" w14:textId="149F96F3" w:rsidR="00E31E4F" w:rsidRDefault="007A41A7" w:rsidP="00E31E4F">
      <w:pPr>
        <w:pStyle w:val="ListBullet"/>
      </w:pPr>
      <w:r>
        <w:t>Wellington Social Football (2015)</w:t>
      </w:r>
    </w:p>
    <w:p w14:paraId="496EAF89" w14:textId="503E83C8" w:rsidR="007A41A7" w:rsidRPr="00E31E4F" w:rsidRDefault="007A41A7" w:rsidP="00E31E4F">
      <w:pPr>
        <w:pStyle w:val="ListBullet"/>
      </w:pPr>
      <w:r>
        <w:t>Active guitar player</w:t>
      </w:r>
    </w:p>
    <w:bookmarkEnd w:id="8"/>
    <w:p w14:paraId="4E455C20" w14:textId="2991BF4A" w:rsidR="00C61A24" w:rsidRDefault="00801148" w:rsidP="00801148">
      <w:pPr>
        <w:pStyle w:val="Heading1"/>
      </w:pPr>
      <w:r>
        <w:t xml:space="preserve">References </w:t>
      </w:r>
    </w:p>
    <w:p w14:paraId="60096C43" w14:textId="0F967FC7" w:rsidR="00C61A24" w:rsidRDefault="00C61A24" w:rsidP="00C61A24">
      <w:pPr>
        <w:pStyle w:val="Heading2"/>
      </w:pPr>
      <w:r>
        <w:t>Matthe</w:t>
      </w:r>
      <w:r w:rsidR="00623201">
        <w:t>W</w:t>
      </w:r>
      <w:r>
        <w:t xml:space="preserve"> Rogers – Senior Adviser – Twentytwo property advisors</w:t>
      </w:r>
    </w:p>
    <w:p w14:paraId="648B226D" w14:textId="77777777" w:rsidR="00C61A24" w:rsidRDefault="00C61A24" w:rsidP="00C61A24">
      <w:pPr>
        <w:pStyle w:val="ListBullet"/>
      </w:pPr>
      <w:r>
        <w:t>Phone number: 0</w:t>
      </w:r>
      <w:r w:rsidRPr="00801148">
        <w:t>27 308 6247</w:t>
      </w:r>
    </w:p>
    <w:p w14:paraId="5CD12F1E" w14:textId="3FF2EC91" w:rsidR="00C61A24" w:rsidRPr="00C61A24" w:rsidRDefault="0035475B" w:rsidP="00801148">
      <w:pPr>
        <w:pStyle w:val="ListBullet"/>
        <w:rPr>
          <w:color w:val="2A7B88" w:themeColor="accent1" w:themeShade="BF"/>
          <w:u w:val="single"/>
        </w:rPr>
      </w:pPr>
      <w:r>
        <w:t>Email:</w:t>
      </w:r>
      <w:r w:rsidR="00C61A24">
        <w:t xml:space="preserve"> </w:t>
      </w:r>
      <w:r w:rsidR="00C61A24" w:rsidRPr="00801148">
        <w:rPr>
          <w:rStyle w:val="Hyperlink"/>
        </w:rPr>
        <w:t>matthew@twentytwo.co.nz</w:t>
      </w:r>
    </w:p>
    <w:p w14:paraId="18270A0A" w14:textId="77777777" w:rsidR="00801148" w:rsidRDefault="00801148" w:rsidP="00801148">
      <w:pPr>
        <w:pStyle w:val="Heading2"/>
      </w:pPr>
      <w:r>
        <w:t>Khem sunset – headchef – mac’s brewbar</w:t>
      </w:r>
    </w:p>
    <w:p w14:paraId="2CB8F2DB" w14:textId="77777777" w:rsidR="00801148" w:rsidRDefault="00801148" w:rsidP="00801148">
      <w:pPr>
        <w:pStyle w:val="ListBullet"/>
      </w:pPr>
      <w:r>
        <w:t>Phone number: 020 400 72408</w:t>
      </w:r>
    </w:p>
    <w:p w14:paraId="4E499180" w14:textId="3A970A03" w:rsidR="00801148" w:rsidRDefault="0035475B" w:rsidP="00801148">
      <w:pPr>
        <w:pStyle w:val="ListBullet"/>
      </w:pPr>
      <w:r>
        <w:t>Email:</w:t>
      </w:r>
      <w:r w:rsidR="00801148">
        <w:t xml:space="preserve"> </w:t>
      </w:r>
      <w:hyperlink r:id="rId8" w:history="1">
        <w:r w:rsidR="00801148" w:rsidRPr="00A872C4">
          <w:rPr>
            <w:rStyle w:val="Hyperlink"/>
          </w:rPr>
          <w:t>chef@macsbrewbar.co.nz</w:t>
        </w:r>
      </w:hyperlink>
    </w:p>
    <w:p w14:paraId="775FC273" w14:textId="77777777" w:rsidR="00801148" w:rsidRDefault="00801148" w:rsidP="00801148">
      <w:pPr>
        <w:pStyle w:val="Heading2"/>
      </w:pPr>
      <w:r>
        <w:t>Tina Nguyen – Chef/owner – Where’s charlie restaurant</w:t>
      </w:r>
    </w:p>
    <w:p w14:paraId="2FB3A5A6" w14:textId="77777777" w:rsidR="00801148" w:rsidRDefault="00801148" w:rsidP="00801148">
      <w:pPr>
        <w:pStyle w:val="ListBullet"/>
      </w:pPr>
      <w:r>
        <w:t>Phone number: 021 171 6286</w:t>
      </w:r>
    </w:p>
    <w:p w14:paraId="19E68C20" w14:textId="630EFD91" w:rsidR="00801148" w:rsidRDefault="0035475B" w:rsidP="00801148">
      <w:pPr>
        <w:pStyle w:val="ListBullet"/>
      </w:pPr>
      <w:r>
        <w:t>Email:</w:t>
      </w:r>
      <w:r w:rsidR="00801148">
        <w:t xml:space="preserve"> </w:t>
      </w:r>
      <w:hyperlink r:id="rId9" w:history="1">
        <w:r w:rsidR="00801148" w:rsidRPr="00640490">
          <w:rPr>
            <w:rStyle w:val="Hyperlink"/>
          </w:rPr>
          <w:t>tinabambina6@gmail.com</w:t>
        </w:r>
      </w:hyperlink>
    </w:p>
    <w:p w14:paraId="6D080A64" w14:textId="1538E9B8" w:rsidR="00801148" w:rsidRPr="001B29CF" w:rsidRDefault="00801148" w:rsidP="00801148">
      <w:pPr>
        <w:pStyle w:val="ListBullet"/>
        <w:numPr>
          <w:ilvl w:val="0"/>
          <w:numId w:val="0"/>
        </w:numPr>
        <w:ind w:left="216"/>
      </w:pPr>
    </w:p>
    <w:sectPr w:rsidR="00801148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34DB4" w14:textId="77777777" w:rsidR="00F30767" w:rsidRDefault="00F30767">
      <w:pPr>
        <w:spacing w:after="0"/>
      </w:pPr>
      <w:r>
        <w:separator/>
      </w:r>
    </w:p>
  </w:endnote>
  <w:endnote w:type="continuationSeparator" w:id="0">
    <w:p w14:paraId="7AF55F7C" w14:textId="77777777" w:rsidR="00F30767" w:rsidRDefault="00F307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D2FA6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32FA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67D5D" w14:textId="77777777" w:rsidR="00F30767" w:rsidRDefault="00F30767">
      <w:pPr>
        <w:spacing w:after="0"/>
      </w:pPr>
      <w:r>
        <w:separator/>
      </w:r>
    </w:p>
  </w:footnote>
  <w:footnote w:type="continuationSeparator" w:id="0">
    <w:p w14:paraId="527F65A6" w14:textId="77777777" w:rsidR="00F30767" w:rsidRDefault="00F307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CAA7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048F6"/>
    <w:multiLevelType w:val="hybridMultilevel"/>
    <w:tmpl w:val="A1001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260E2"/>
    <w:multiLevelType w:val="hybridMultilevel"/>
    <w:tmpl w:val="1BEECA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9526EF"/>
    <w:multiLevelType w:val="hybridMultilevel"/>
    <w:tmpl w:val="CAD00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5"/>
  </w:num>
  <w:num w:numId="23">
    <w:abstractNumId w:val="21"/>
  </w:num>
  <w:num w:numId="24">
    <w:abstractNumId w:val="18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43"/>
    <w:rsid w:val="000229BD"/>
    <w:rsid w:val="00030D42"/>
    <w:rsid w:val="00054970"/>
    <w:rsid w:val="00080A6B"/>
    <w:rsid w:val="000A1176"/>
    <w:rsid w:val="000A4F59"/>
    <w:rsid w:val="000B4250"/>
    <w:rsid w:val="001076DE"/>
    <w:rsid w:val="00110F15"/>
    <w:rsid w:val="00132908"/>
    <w:rsid w:val="00141A4C"/>
    <w:rsid w:val="00171F04"/>
    <w:rsid w:val="00181BF6"/>
    <w:rsid w:val="001B21A6"/>
    <w:rsid w:val="001B29CF"/>
    <w:rsid w:val="001C1F42"/>
    <w:rsid w:val="001E1ABA"/>
    <w:rsid w:val="002233FB"/>
    <w:rsid w:val="0028220F"/>
    <w:rsid w:val="002F2C5B"/>
    <w:rsid w:val="002F65C3"/>
    <w:rsid w:val="0031404B"/>
    <w:rsid w:val="0034489E"/>
    <w:rsid w:val="0035475B"/>
    <w:rsid w:val="00356C14"/>
    <w:rsid w:val="00377634"/>
    <w:rsid w:val="0038682B"/>
    <w:rsid w:val="003B5E09"/>
    <w:rsid w:val="00405E43"/>
    <w:rsid w:val="00453928"/>
    <w:rsid w:val="0046735E"/>
    <w:rsid w:val="005315C4"/>
    <w:rsid w:val="0053606B"/>
    <w:rsid w:val="00546FD7"/>
    <w:rsid w:val="005B5617"/>
    <w:rsid w:val="005E38EC"/>
    <w:rsid w:val="00617B26"/>
    <w:rsid w:val="00623201"/>
    <w:rsid w:val="00623CF7"/>
    <w:rsid w:val="00624D66"/>
    <w:rsid w:val="00626073"/>
    <w:rsid w:val="006270A9"/>
    <w:rsid w:val="00642697"/>
    <w:rsid w:val="00675956"/>
    <w:rsid w:val="00681034"/>
    <w:rsid w:val="0069372A"/>
    <w:rsid w:val="006E123E"/>
    <w:rsid w:val="00727C93"/>
    <w:rsid w:val="007335C4"/>
    <w:rsid w:val="00740AC4"/>
    <w:rsid w:val="007509F3"/>
    <w:rsid w:val="00790C7F"/>
    <w:rsid w:val="007A41A7"/>
    <w:rsid w:val="007B4E66"/>
    <w:rsid w:val="00801148"/>
    <w:rsid w:val="0080710B"/>
    <w:rsid w:val="00816216"/>
    <w:rsid w:val="00830ED4"/>
    <w:rsid w:val="00866FF3"/>
    <w:rsid w:val="0087734B"/>
    <w:rsid w:val="00886D41"/>
    <w:rsid w:val="008906CC"/>
    <w:rsid w:val="008A1017"/>
    <w:rsid w:val="008A2F1B"/>
    <w:rsid w:val="008B1FB9"/>
    <w:rsid w:val="008D6E7C"/>
    <w:rsid w:val="008E45B2"/>
    <w:rsid w:val="00922B0E"/>
    <w:rsid w:val="00930DE3"/>
    <w:rsid w:val="0093709C"/>
    <w:rsid w:val="009616DB"/>
    <w:rsid w:val="009D5933"/>
    <w:rsid w:val="00A11B11"/>
    <w:rsid w:val="00A323EE"/>
    <w:rsid w:val="00A5467C"/>
    <w:rsid w:val="00A7102D"/>
    <w:rsid w:val="00AB1457"/>
    <w:rsid w:val="00AB7329"/>
    <w:rsid w:val="00AC77E8"/>
    <w:rsid w:val="00AE7B76"/>
    <w:rsid w:val="00B0558A"/>
    <w:rsid w:val="00B27C66"/>
    <w:rsid w:val="00B319B2"/>
    <w:rsid w:val="00BD768D"/>
    <w:rsid w:val="00C2153D"/>
    <w:rsid w:val="00C3044F"/>
    <w:rsid w:val="00C32FA8"/>
    <w:rsid w:val="00C45D7C"/>
    <w:rsid w:val="00C61A24"/>
    <w:rsid w:val="00C61F8E"/>
    <w:rsid w:val="00C86ECE"/>
    <w:rsid w:val="00CB274B"/>
    <w:rsid w:val="00CC57E4"/>
    <w:rsid w:val="00CD0E69"/>
    <w:rsid w:val="00D03807"/>
    <w:rsid w:val="00D3497E"/>
    <w:rsid w:val="00D61901"/>
    <w:rsid w:val="00D804F4"/>
    <w:rsid w:val="00D82CAC"/>
    <w:rsid w:val="00DD7086"/>
    <w:rsid w:val="00E235B9"/>
    <w:rsid w:val="00E31E4F"/>
    <w:rsid w:val="00E474DA"/>
    <w:rsid w:val="00E77A60"/>
    <w:rsid w:val="00E82872"/>
    <w:rsid w:val="00E83E4B"/>
    <w:rsid w:val="00E91BC9"/>
    <w:rsid w:val="00F0739F"/>
    <w:rsid w:val="00F27652"/>
    <w:rsid w:val="00F30767"/>
    <w:rsid w:val="00F322BF"/>
    <w:rsid w:val="00F46159"/>
    <w:rsid w:val="00F76E55"/>
    <w:rsid w:val="00FA0740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1C425"/>
  <w15:chartTrackingRefBased/>
  <w15:docId w15:val="{17A616BE-28FF-48A7-9695-57B4EE5F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6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4269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697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5B56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f@macsbrewbar.co.n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inabambina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%20L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DA34809D8642D6A240A3A1875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3C23-03F1-4B1C-B026-3E9288B4D607}"/>
      </w:docPartPr>
      <w:docPartBody>
        <w:p w:rsidR="006A1E52" w:rsidRDefault="00586833">
          <w:pPr>
            <w:pStyle w:val="3EDA34809D8642D6A240A3A18753C8E1"/>
          </w:pPr>
          <w:r>
            <w:t>Objective</w:t>
          </w:r>
        </w:p>
      </w:docPartBody>
    </w:docPart>
    <w:docPart>
      <w:docPartPr>
        <w:name w:val="6A46BF21E17C4AB7BF9CBC45A4593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22C2B-0DC8-478D-8F86-5E64686399B1}"/>
      </w:docPartPr>
      <w:docPartBody>
        <w:p w:rsidR="006A1E52" w:rsidRDefault="00586833">
          <w:pPr>
            <w:pStyle w:val="6A46BF21E17C4AB7BF9CBC45A4593B46"/>
          </w:pPr>
          <w:r>
            <w:t>Education</w:t>
          </w:r>
        </w:p>
      </w:docPartBody>
    </w:docPart>
    <w:docPart>
      <w:docPartPr>
        <w:name w:val="B7BAE022C4424D37A119D8040C93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5831-A47E-4994-AA60-2B59E96ACD1F}"/>
      </w:docPartPr>
      <w:docPartBody>
        <w:p w:rsidR="006A1E52" w:rsidRDefault="00586833">
          <w:pPr>
            <w:pStyle w:val="B7BAE022C4424D37A119D8040C93201B"/>
          </w:pPr>
          <w:r>
            <w:t>Skills &amp; Abilities</w:t>
          </w:r>
        </w:p>
      </w:docPartBody>
    </w:docPart>
    <w:docPart>
      <w:docPartPr>
        <w:name w:val="4BDE549E33AD4FC98A40DC48EA024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21198-1B69-4554-82A3-D9E98E9D20A5}"/>
      </w:docPartPr>
      <w:docPartBody>
        <w:p w:rsidR="006A1E52" w:rsidRDefault="00586833">
          <w:pPr>
            <w:pStyle w:val="4BDE549E33AD4FC98A40DC48EA02416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833"/>
    <w:rsid w:val="00030A78"/>
    <w:rsid w:val="001E66DD"/>
    <w:rsid w:val="00212615"/>
    <w:rsid w:val="002F44E8"/>
    <w:rsid w:val="00345E48"/>
    <w:rsid w:val="0050591E"/>
    <w:rsid w:val="00586833"/>
    <w:rsid w:val="005C37E7"/>
    <w:rsid w:val="00695E8D"/>
    <w:rsid w:val="006A1E52"/>
    <w:rsid w:val="007756E6"/>
    <w:rsid w:val="009171E6"/>
    <w:rsid w:val="00944D5F"/>
    <w:rsid w:val="009A4B56"/>
    <w:rsid w:val="00A70CB2"/>
    <w:rsid w:val="00CB5568"/>
    <w:rsid w:val="00D03C7C"/>
    <w:rsid w:val="00D54C59"/>
    <w:rsid w:val="00E62B22"/>
    <w:rsid w:val="00E74240"/>
    <w:rsid w:val="00F1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AAB19264642C1BFBFF2E7A0AF1D77">
    <w:name w:val="AD6AAB19264642C1BFBFF2E7A0AF1D77"/>
  </w:style>
  <w:style w:type="paragraph" w:customStyle="1" w:styleId="D308826E619241579693460177299353">
    <w:name w:val="D308826E619241579693460177299353"/>
  </w:style>
  <w:style w:type="paragraph" w:customStyle="1" w:styleId="F5FD96D35A564BE092F4C73B7DFAC348">
    <w:name w:val="F5FD96D35A564BE092F4C73B7DFAC348"/>
  </w:style>
  <w:style w:type="paragraph" w:customStyle="1" w:styleId="2AFB9957EB0640658B792301AFB06C45">
    <w:name w:val="2AFB9957EB0640658B792301AFB06C45"/>
  </w:style>
  <w:style w:type="paragraph" w:customStyle="1" w:styleId="3EDA34809D8642D6A240A3A18753C8E1">
    <w:name w:val="3EDA34809D8642D6A240A3A18753C8E1"/>
  </w:style>
  <w:style w:type="paragraph" w:customStyle="1" w:styleId="A98F21CFEE7F40D3BB597F21ECCCC831">
    <w:name w:val="A98F21CFEE7F40D3BB597F21ECCCC831"/>
  </w:style>
  <w:style w:type="paragraph" w:customStyle="1" w:styleId="6A46BF21E17C4AB7BF9CBC45A4593B46">
    <w:name w:val="6A46BF21E17C4AB7BF9CBC45A4593B46"/>
  </w:style>
  <w:style w:type="paragraph" w:customStyle="1" w:styleId="CC598829345D42548EAACE7EA61C7DA1">
    <w:name w:val="CC598829345D42548EAACE7EA61C7DA1"/>
  </w:style>
  <w:style w:type="paragraph" w:customStyle="1" w:styleId="8CD7DA4695E644CE9453121A68E4BB01">
    <w:name w:val="8CD7DA4695E644CE9453121A68E4BB01"/>
  </w:style>
  <w:style w:type="paragraph" w:customStyle="1" w:styleId="71646A2B6C114C7DBA067128CA6945E9">
    <w:name w:val="71646A2B6C114C7DBA067128CA6945E9"/>
  </w:style>
  <w:style w:type="paragraph" w:customStyle="1" w:styleId="AED90FDD93C845AEB93B11299ACB4F56">
    <w:name w:val="AED90FDD93C845AEB93B11299ACB4F56"/>
  </w:style>
  <w:style w:type="paragraph" w:customStyle="1" w:styleId="01F7888416B143DFAF7A05982569F7F8">
    <w:name w:val="01F7888416B143DFAF7A05982569F7F8"/>
  </w:style>
  <w:style w:type="paragraph" w:customStyle="1" w:styleId="7857EF136FF54E3BB48FD9377A8A2CB1">
    <w:name w:val="7857EF136FF54E3BB48FD9377A8A2CB1"/>
  </w:style>
  <w:style w:type="paragraph" w:customStyle="1" w:styleId="94364B57ED374B5FB0AB70D2FF6E4528">
    <w:name w:val="94364B57ED374B5FB0AB70D2FF6E4528"/>
  </w:style>
  <w:style w:type="paragraph" w:customStyle="1" w:styleId="ECD1F1EEDC554BFEAD634253F1D1ADB3">
    <w:name w:val="ECD1F1EEDC554BFEAD634253F1D1ADB3"/>
  </w:style>
  <w:style w:type="paragraph" w:customStyle="1" w:styleId="B7BAE022C4424D37A119D8040C93201B">
    <w:name w:val="B7BAE022C4424D37A119D8040C93201B"/>
  </w:style>
  <w:style w:type="paragraph" w:customStyle="1" w:styleId="38C61BA59DF34F87A6BE9345B9C5CB9A">
    <w:name w:val="38C61BA59DF34F87A6BE9345B9C5CB9A"/>
  </w:style>
  <w:style w:type="paragraph" w:customStyle="1" w:styleId="4B77BE14F67A442196D432D68BD5D8C9">
    <w:name w:val="4B77BE14F67A442196D432D68BD5D8C9"/>
  </w:style>
  <w:style w:type="paragraph" w:customStyle="1" w:styleId="9A8F0B06DB5E4A79A083B3512E205AAA">
    <w:name w:val="9A8F0B06DB5E4A79A083B3512E205AAA"/>
  </w:style>
  <w:style w:type="paragraph" w:customStyle="1" w:styleId="7646887015434918957CA87F4CF1AFB6">
    <w:name w:val="7646887015434918957CA87F4CF1AFB6"/>
  </w:style>
  <w:style w:type="paragraph" w:customStyle="1" w:styleId="1291F2339E7D4ABCBBE191C19609F20F">
    <w:name w:val="1291F2339E7D4ABCBBE191C19609F20F"/>
  </w:style>
  <w:style w:type="paragraph" w:customStyle="1" w:styleId="F3AB5F6FB89E4B2C8FEE2DDEB5C9269C">
    <w:name w:val="F3AB5F6FB89E4B2C8FEE2DDEB5C9269C"/>
  </w:style>
  <w:style w:type="paragraph" w:customStyle="1" w:styleId="E1C4C9D2D6354827B0CEBDA96C99DF64">
    <w:name w:val="E1C4C9D2D6354827B0CEBDA96C99DF64"/>
  </w:style>
  <w:style w:type="paragraph" w:customStyle="1" w:styleId="C6E68B67813C48CBAD2F003811A2BFD5">
    <w:name w:val="C6E68B67813C48CBAD2F003811A2BFD5"/>
  </w:style>
  <w:style w:type="paragraph" w:customStyle="1" w:styleId="4BDE549E33AD4FC98A40DC48EA02416C">
    <w:name w:val="4BDE549E33AD4FC98A40DC48EA02416C"/>
  </w:style>
  <w:style w:type="paragraph" w:customStyle="1" w:styleId="C7FD46E1D2B649A896C3C402B00D4663">
    <w:name w:val="C7FD46E1D2B649A896C3C402B00D4663"/>
  </w:style>
  <w:style w:type="paragraph" w:customStyle="1" w:styleId="5A583C6DB81844D8A324A25FFE883E16">
    <w:name w:val="5A583C6DB81844D8A324A25FFE883E16"/>
  </w:style>
  <w:style w:type="paragraph" w:customStyle="1" w:styleId="63DD109A282E4A05984D2873FB595634">
    <w:name w:val="63DD109A282E4A05984D2873FB595634"/>
  </w:style>
  <w:style w:type="paragraph" w:customStyle="1" w:styleId="A1701D6EA07E4B8EB6B9813403E111C2">
    <w:name w:val="A1701D6EA07E4B8EB6B9813403E111C2"/>
  </w:style>
  <w:style w:type="paragraph" w:customStyle="1" w:styleId="49158B62FCB141939CDE20D2457BB96A">
    <w:name w:val="49158B62FCB141939CDE20D2457BB96A"/>
  </w:style>
  <w:style w:type="paragraph" w:customStyle="1" w:styleId="B5A19B9C560E4A0C9876767E65B514DE">
    <w:name w:val="B5A19B9C560E4A0C9876767E65B514DE"/>
  </w:style>
  <w:style w:type="paragraph" w:customStyle="1" w:styleId="6A34F61ADFC745EEA32A72AD72BDAEDA">
    <w:name w:val="6A34F61ADFC745EEA32A72AD72BDAEDA"/>
  </w:style>
  <w:style w:type="paragraph" w:customStyle="1" w:styleId="BCDED0D297FB476CBB8C209294CB7265">
    <w:name w:val="BCDED0D297FB476CBB8C209294CB7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7110-C937-420B-9C58-9B440992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168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quan le</dc:creator>
  <cp:keywords/>
  <cp:lastModifiedBy>quan le</cp:lastModifiedBy>
  <cp:revision>54</cp:revision>
  <dcterms:created xsi:type="dcterms:W3CDTF">2017-07-17T06:03:00Z</dcterms:created>
  <dcterms:modified xsi:type="dcterms:W3CDTF">2019-06-02T01:48:00Z</dcterms:modified>
  <cp:version/>
</cp:coreProperties>
</file>